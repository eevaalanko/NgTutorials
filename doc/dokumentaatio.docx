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24653" w14:textId="77777777" w:rsidR="006A6CC3" w:rsidRDefault="006A6CC3" w:rsidP="006A6CC3">
      <w:pPr>
        <w:pStyle w:val="Riippuvasisennys"/>
        <w:ind w:firstLine="0"/>
        <w:rPr>
          <w:rFonts w:ascii="Times New Roman" w:hAnsi="Times New Roman" w:cs="Times New Roman"/>
          <w:sz w:val="24"/>
          <w:szCs w:val="24"/>
        </w:rPr>
      </w:pPr>
    </w:p>
    <w:p w14:paraId="0CD0BE4A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3F20D215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6928481E" w14:textId="77777777" w:rsid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</w:p>
    <w:p w14:paraId="49639498" w14:textId="119B4E5C" w:rsidR="006A6CC3" w:rsidRPr="006A6CC3" w:rsidRDefault="006A6CC3" w:rsidP="006A6CC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6CC3">
        <w:rPr>
          <w:rFonts w:ascii="Times New Roman" w:hAnsi="Times New Roman" w:cs="Times New Roman"/>
          <w:b/>
          <w:sz w:val="24"/>
          <w:szCs w:val="24"/>
        </w:rPr>
        <w:t>NgTutorials</w:t>
      </w:r>
      <w:proofErr w:type="spellEnd"/>
      <w:r w:rsidR="00B559B5">
        <w:rPr>
          <w:rFonts w:ascii="Times New Roman" w:hAnsi="Times New Roman" w:cs="Times New Roman"/>
          <w:b/>
          <w:sz w:val="24"/>
          <w:szCs w:val="24"/>
        </w:rPr>
        <w:tab/>
      </w:r>
      <w:r w:rsidR="00B559B5">
        <w:rPr>
          <w:rFonts w:ascii="Times New Roman" w:hAnsi="Times New Roman" w:cs="Times New Roman"/>
          <w:b/>
          <w:sz w:val="24"/>
          <w:szCs w:val="24"/>
        </w:rPr>
        <w:tab/>
      </w:r>
    </w:p>
    <w:p w14:paraId="5CFD66ED" w14:textId="77777777" w:rsidR="00B559B5" w:rsidRDefault="00B559B5" w:rsidP="006A6CC3">
      <w:pPr>
        <w:pStyle w:val="Riippuvasisennys"/>
        <w:ind w:firstLine="0"/>
        <w:rPr>
          <w:rFonts w:ascii="Times New Roman" w:hAnsi="Times New Roman" w:cs="Times New Roman"/>
          <w:sz w:val="24"/>
          <w:szCs w:val="24"/>
        </w:rPr>
      </w:pPr>
    </w:p>
    <w:p w14:paraId="5056322F" w14:textId="7A990594" w:rsidR="00B65B98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 w:rsidRPr="00B559B5">
        <w:rPr>
          <w:rFonts w:ascii="Times New Roman" w:hAnsi="Times New Roman" w:cs="Times New Roman"/>
          <w:b/>
          <w:sz w:val="24"/>
          <w:szCs w:val="24"/>
        </w:rPr>
        <w:t>Kuvaus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6A6CC3" w:rsidRPr="006A6CC3">
        <w:rPr>
          <w:rFonts w:ascii="Times New Roman" w:hAnsi="Times New Roman" w:cs="Times New Roman"/>
          <w:sz w:val="24"/>
          <w:szCs w:val="24"/>
        </w:rPr>
        <w:t>gTutorials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on sivusto, josta pystyy etsimään parhaita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JavaScriptin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tutoriaalien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linkkejä ja tallentamaan suosikkinsa muistiin. (Helposti laajennettavissa myös muiden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ohjemointialueiden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tutoriaaleihin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 xml:space="preserve">.) Toteutetaan </w:t>
      </w:r>
      <w:r w:rsidR="00A14298">
        <w:rPr>
          <w:rFonts w:ascii="Times New Roman" w:hAnsi="Times New Roman" w:cs="Times New Roman"/>
          <w:sz w:val="24"/>
          <w:szCs w:val="24"/>
        </w:rPr>
        <w:t>PHP:llä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 ja</w:t>
      </w:r>
      <w:r w:rsidR="00A14298">
        <w:rPr>
          <w:rFonts w:ascii="Times New Roman" w:hAnsi="Times New Roman" w:cs="Times New Roman"/>
          <w:sz w:val="24"/>
          <w:szCs w:val="24"/>
        </w:rPr>
        <w:t xml:space="preserve"> käytetään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postreSql</w:t>
      </w:r>
      <w:proofErr w:type="spellEnd"/>
      <w:r w:rsidR="00A14298">
        <w:rPr>
          <w:rFonts w:ascii="Times New Roman" w:hAnsi="Times New Roman" w:cs="Times New Roman"/>
          <w:sz w:val="24"/>
          <w:szCs w:val="24"/>
        </w:rPr>
        <w:t>-tietokantaa. K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äyttöliittymä: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A14298">
        <w:rPr>
          <w:rFonts w:ascii="Times New Roman" w:hAnsi="Times New Roman" w:cs="Times New Roman"/>
          <w:sz w:val="24"/>
          <w:szCs w:val="24"/>
        </w:rPr>
        <w:t xml:space="preserve">, </w:t>
      </w:r>
      <w:r w:rsidR="006A6CC3" w:rsidRPr="006A6CC3">
        <w:rPr>
          <w:rFonts w:ascii="Times New Roman" w:hAnsi="Times New Roman" w:cs="Times New Roman"/>
          <w:sz w:val="24"/>
          <w:szCs w:val="24"/>
        </w:rPr>
        <w:t xml:space="preserve">ympäristö: laitoksen </w:t>
      </w:r>
      <w:proofErr w:type="spellStart"/>
      <w:r w:rsidR="006A6CC3" w:rsidRPr="006A6CC3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6A6CC3" w:rsidRPr="006A6CC3">
        <w:rPr>
          <w:rFonts w:ascii="Times New Roman" w:hAnsi="Times New Roman" w:cs="Times New Roman"/>
          <w:sz w:val="24"/>
          <w:szCs w:val="24"/>
        </w:rPr>
        <w:t>-palvelin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F40DCE" w14:textId="3EBA938D" w:rsidR="00B559B5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</w:p>
    <w:p w14:paraId="2025D9EE" w14:textId="79DA3AAE" w:rsidR="00B559B5" w:rsidRDefault="00B559B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Käyttötapaukset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F4325">
        <w:rPr>
          <w:rFonts w:ascii="Times New Roman" w:hAnsi="Times New Roman" w:cs="Times New Roman"/>
          <w:sz w:val="24"/>
          <w:szCs w:val="24"/>
        </w:rPr>
        <w:t>käyttäjät: käyttäjä, jokamies (ei-kirjautunut käyttäjä)</w:t>
      </w:r>
    </w:p>
    <w:p w14:paraId="308B26CD" w14:textId="66A97A07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</w:p>
    <w:p w14:paraId="0EBB45A6" w14:textId="195A9178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C11">
        <w:rPr>
          <w:rFonts w:ascii="Times New Roman" w:hAnsi="Times New Roman" w:cs="Times New Roman"/>
          <w:sz w:val="24"/>
          <w:szCs w:val="24"/>
        </w:rPr>
        <w:t>molemmat</w:t>
      </w:r>
      <w:r>
        <w:rPr>
          <w:rFonts w:ascii="Times New Roman" w:hAnsi="Times New Roman" w:cs="Times New Roman"/>
          <w:sz w:val="24"/>
          <w:szCs w:val="24"/>
        </w:rPr>
        <w:t>: selaa</w:t>
      </w:r>
      <w:r w:rsidR="00D85C11">
        <w:rPr>
          <w:rFonts w:ascii="Times New Roman" w:hAnsi="Times New Roman" w:cs="Times New Roman"/>
          <w:sz w:val="24"/>
          <w:szCs w:val="24"/>
        </w:rPr>
        <w:t>vat</w:t>
      </w:r>
      <w:r>
        <w:rPr>
          <w:rFonts w:ascii="Times New Roman" w:hAnsi="Times New Roman" w:cs="Times New Roman"/>
          <w:sz w:val="24"/>
          <w:szCs w:val="24"/>
        </w:rPr>
        <w:t xml:space="preserve"> sivu</w:t>
      </w:r>
      <w:r w:rsidR="00D85C11">
        <w:rPr>
          <w:rFonts w:ascii="Times New Roman" w:hAnsi="Times New Roman" w:cs="Times New Roman"/>
          <w:sz w:val="24"/>
          <w:szCs w:val="24"/>
        </w:rPr>
        <w:t xml:space="preserve">stolta eri </w:t>
      </w:r>
      <w:proofErr w:type="spellStart"/>
      <w:r w:rsidR="00D85C11">
        <w:rPr>
          <w:rFonts w:ascii="Times New Roman" w:hAnsi="Times New Roman" w:cs="Times New Roman"/>
          <w:sz w:val="24"/>
          <w:szCs w:val="24"/>
        </w:rPr>
        <w:t>tutoriaaleja</w:t>
      </w:r>
      <w:proofErr w:type="spellEnd"/>
      <w:r w:rsidR="00D85C11">
        <w:rPr>
          <w:rFonts w:ascii="Times New Roman" w:hAnsi="Times New Roman" w:cs="Times New Roman"/>
          <w:sz w:val="24"/>
          <w:szCs w:val="24"/>
        </w:rPr>
        <w:t xml:space="preserve"> ja lukevat</w:t>
      </w:r>
      <w:r>
        <w:rPr>
          <w:rFonts w:ascii="Times New Roman" w:hAnsi="Times New Roman" w:cs="Times New Roman"/>
          <w:sz w:val="24"/>
          <w:szCs w:val="24"/>
        </w:rPr>
        <w:t xml:space="preserve"> arvosteluja</w:t>
      </w:r>
    </w:p>
    <w:p w14:paraId="44FC3740" w14:textId="21E88639" w:rsidR="004F432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C11">
        <w:rPr>
          <w:rFonts w:ascii="Times New Roman" w:hAnsi="Times New Roman" w:cs="Times New Roman"/>
          <w:sz w:val="24"/>
          <w:szCs w:val="24"/>
        </w:rPr>
        <w:t>jokamies:</w:t>
      </w:r>
      <w:r>
        <w:rPr>
          <w:rFonts w:ascii="Times New Roman" w:hAnsi="Times New Roman" w:cs="Times New Roman"/>
          <w:sz w:val="24"/>
          <w:szCs w:val="24"/>
        </w:rPr>
        <w:t xml:space="preserve"> rekisteröityy</w:t>
      </w:r>
    </w:p>
    <w:p w14:paraId="4083E7D0" w14:textId="7405D61E" w:rsidR="004F4325" w:rsidRDefault="00D85C11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käyttäjä: kirjautuu sisään, </w:t>
      </w:r>
      <w:r>
        <w:rPr>
          <w:rFonts w:ascii="Times New Roman" w:hAnsi="Times New Roman" w:cs="Times New Roman"/>
          <w:sz w:val="24"/>
          <w:szCs w:val="24"/>
        </w:rPr>
        <w:t>selaa/muokkaa/poistaa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tutoriaaleja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selaa </w:t>
      </w:r>
      <w:r w:rsidR="004F4325">
        <w:rPr>
          <w:rFonts w:ascii="Times New Roman" w:hAnsi="Times New Roman" w:cs="Times New Roman"/>
          <w:sz w:val="24"/>
          <w:szCs w:val="24"/>
        </w:rPr>
        <w:t>/poistaa omia suosikkeja, kirjoittaa arvosteluja</w:t>
      </w:r>
      <w:r>
        <w:rPr>
          <w:rFonts w:ascii="Times New Roman" w:hAnsi="Times New Roman" w:cs="Times New Roman"/>
          <w:sz w:val="24"/>
          <w:szCs w:val="24"/>
        </w:rPr>
        <w:t xml:space="preserve"> ja pisteyttää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tutoriaaleja</w:t>
      </w:r>
      <w:proofErr w:type="spellEnd"/>
    </w:p>
    <w:p w14:paraId="314475AA" w14:textId="5F6D0280" w:rsidR="004F4325" w:rsidRPr="00B559B5" w:rsidRDefault="004F4325" w:rsidP="00B559B5">
      <w:pPr>
        <w:pStyle w:val="Riippuvasisenny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D442A7" w14:textId="5B24370E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1760ECA7" w14:textId="5B455A87" w:rsidR="00B559B5" w:rsidRDefault="00007D86" w:rsidP="00007D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Käyttötapauskaavio</w:t>
      </w:r>
    </w:p>
    <w:p w14:paraId="2C4F98E6" w14:textId="77777777" w:rsidR="00B559B5" w:rsidRDefault="00B559B5" w:rsidP="00B559B5">
      <w:pPr>
        <w:pStyle w:val="Riippuvasisennys"/>
        <w:rPr>
          <w:rFonts w:ascii="Times New Roman" w:hAnsi="Times New Roman" w:cs="Times New Roman"/>
          <w:b/>
          <w:sz w:val="24"/>
          <w:szCs w:val="24"/>
        </w:rPr>
      </w:pPr>
    </w:p>
    <w:p w14:paraId="16BB6DFA" w14:textId="4ACCDB66" w:rsidR="00B559B5" w:rsidRDefault="00B559B5" w:rsidP="00B559B5">
      <w:r>
        <w:tab/>
      </w:r>
      <w:r w:rsidR="00007D86">
        <w:rPr>
          <w:noProof/>
          <w:lang w:val="en-US" w:eastAsia="en-US"/>
        </w:rPr>
        <w:drawing>
          <wp:inline distT="0" distB="0" distL="0" distR="0" wp14:anchorId="3009BAF6" wp14:editId="79E38D1E">
            <wp:extent cx="4267835" cy="3210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yttotapauskaavio_ngTutori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3" cy="32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C0A" w14:textId="77777777" w:rsidR="00B559B5" w:rsidRPr="00B559B5" w:rsidRDefault="00B559B5" w:rsidP="00B559B5"/>
    <w:p w14:paraId="12EEE006" w14:textId="4A673FD8" w:rsidR="00F56EC4" w:rsidRDefault="00F56EC4" w:rsidP="00F56EC4"/>
    <w:p w14:paraId="23EC8B3F" w14:textId="77777777" w:rsidR="00181FA1" w:rsidRDefault="00181FA1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44A6C621" w14:textId="77777777" w:rsidR="00181FA1" w:rsidRDefault="00181FA1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4D0BBC73" w14:textId="77777777" w:rsidR="00181FA1" w:rsidRDefault="00181FA1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760915D6" w14:textId="47277F48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Järjestelmän tietosisältö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9D883A5" w14:textId="782C6882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5AB2478C" w14:textId="7A61EF12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1A1D7E1A" w14:textId="62263749" w:rsidR="00F56EC4" w:rsidRDefault="00E7749F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6F23D265" wp14:editId="6E12822D">
            <wp:extent cx="3657600" cy="175260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sitekaav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6D1B" w14:textId="07A3C900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3162B6C1" w14:textId="2FCECE94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BD7CF72" w14:textId="7E190029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0282912" w14:textId="5E9687A9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4FDF40ED" w14:textId="50A999E0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15811832" w14:textId="27FC2297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0EC7CBDB" w14:textId="1BA86E3C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799BA75" w14:textId="3CBCA54A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2C1DE2EC" w14:textId="044DD618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Relaatiotietokantakaavio</w:t>
      </w:r>
    </w:p>
    <w:p w14:paraId="391B0FF7" w14:textId="619C8DCF" w:rsidR="00F56EC4" w:rsidRDefault="00F56EC4" w:rsidP="00F56EC4">
      <w:pPr>
        <w:rPr>
          <w:rFonts w:ascii="Times New Roman" w:hAnsi="Times New Roman" w:cs="Times New Roman"/>
          <w:b/>
          <w:sz w:val="24"/>
          <w:szCs w:val="24"/>
        </w:rPr>
      </w:pPr>
    </w:p>
    <w:p w14:paraId="4DF91C15" w14:textId="6B637C1A" w:rsidR="00F56EC4" w:rsidRPr="006A6CC3" w:rsidRDefault="00181FA1" w:rsidP="00F56EC4">
      <w:bookmarkStart w:id="0" w:name="_GoBack"/>
      <w:r>
        <w:rPr>
          <w:noProof/>
          <w:lang w:val="en-US" w:eastAsia="en-US"/>
        </w:rPr>
        <w:drawing>
          <wp:inline distT="0" distB="0" distL="0" distR="0" wp14:anchorId="629CEDAD" wp14:editId="0199DCE2">
            <wp:extent cx="6511925" cy="3615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gTutorials_ER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6EC4" w:rsidRPr="006A6CC3" w:rsidSect="00F85417">
      <w:headerReference w:type="default" r:id="rId11"/>
      <w:pgSz w:w="12240" w:h="15840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E5B87" w14:textId="77777777" w:rsidR="00736033" w:rsidRDefault="00736033" w:rsidP="00F662B2">
      <w:r>
        <w:separator/>
      </w:r>
    </w:p>
  </w:endnote>
  <w:endnote w:type="continuationSeparator" w:id="0">
    <w:p w14:paraId="4DFEBEE2" w14:textId="77777777" w:rsidR="00736033" w:rsidRDefault="00736033" w:rsidP="00F6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42096" w14:textId="77777777" w:rsidR="00736033" w:rsidRDefault="00736033" w:rsidP="00F662B2">
      <w:r>
        <w:separator/>
      </w:r>
    </w:p>
  </w:footnote>
  <w:footnote w:type="continuationSeparator" w:id="0">
    <w:p w14:paraId="1779FCB3" w14:textId="77777777" w:rsidR="00736033" w:rsidRDefault="00736033" w:rsidP="00F662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1B483" w14:textId="5A6FEA42" w:rsidR="009904AD" w:rsidRPr="006A6CC3" w:rsidRDefault="009904AD" w:rsidP="009904AD">
    <w:pPr>
      <w:pStyle w:val="Header"/>
      <w:tabs>
        <w:tab w:val="clear" w:pos="4680"/>
        <w:tab w:val="clear" w:pos="9360"/>
        <w:tab w:val="left" w:pos="5216"/>
        <w:tab w:val="left" w:pos="9129"/>
        <w:tab w:val="left" w:pos="9185"/>
      </w:tabs>
      <w:rPr>
        <w:rFonts w:ascii="Times New Roman" w:hAnsi="Times New Roman" w:cs="Times New Roman"/>
        <w:sz w:val="24"/>
        <w:szCs w:val="24"/>
      </w:rPr>
    </w:pPr>
    <w:r w:rsidRPr="006A6CC3">
      <w:rPr>
        <w:rFonts w:ascii="Times New Roman" w:hAnsi="Times New Roman" w:cs="Times New Roman"/>
        <w:sz w:val="24"/>
        <w:szCs w:val="24"/>
      </w:rPr>
      <w:t>Eeva Alanko</w:t>
    </w:r>
    <w:r w:rsidRPr="006A6CC3">
      <w:rPr>
        <w:rFonts w:ascii="Times New Roman" w:hAnsi="Times New Roman" w:cs="Times New Roman"/>
        <w:sz w:val="24"/>
        <w:szCs w:val="24"/>
      </w:rPr>
      <w:tab/>
    </w:r>
    <w:r w:rsidR="006A6CC3">
      <w:rPr>
        <w:rFonts w:ascii="Times New Roman" w:hAnsi="Times New Roman" w:cs="Times New Roman"/>
        <w:b/>
        <w:sz w:val="24"/>
        <w:szCs w:val="24"/>
      </w:rPr>
      <w:t>Dokumentaatio</w:t>
    </w:r>
    <w:r w:rsidRPr="006A6CC3">
      <w:rPr>
        <w:rFonts w:ascii="Times New Roman" w:hAnsi="Times New Roman" w:cs="Times New Roman"/>
        <w:sz w:val="24"/>
        <w:szCs w:val="24"/>
      </w:rPr>
      <w:tab/>
    </w:r>
    <w:r w:rsidRPr="006A6CC3">
      <w:rPr>
        <w:rFonts w:ascii="Times New Roman" w:hAnsi="Times New Roman" w:cs="Times New Roman"/>
        <w:sz w:val="24"/>
        <w:szCs w:val="24"/>
      </w:rPr>
      <w:fldChar w:fldCharType="begin"/>
    </w:r>
    <w:r w:rsidRPr="006A6CC3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A6CC3">
      <w:rPr>
        <w:rFonts w:ascii="Times New Roman" w:hAnsi="Times New Roman" w:cs="Times New Roman"/>
        <w:sz w:val="24"/>
        <w:szCs w:val="24"/>
      </w:rPr>
      <w:fldChar w:fldCharType="separate"/>
    </w:r>
    <w:r w:rsidR="00181FA1">
      <w:rPr>
        <w:rFonts w:ascii="Times New Roman" w:hAnsi="Times New Roman" w:cs="Times New Roman"/>
        <w:noProof/>
        <w:sz w:val="24"/>
        <w:szCs w:val="24"/>
      </w:rPr>
      <w:t>2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end"/>
    </w:r>
    <w:r w:rsidRPr="006A6CC3">
      <w:rPr>
        <w:rFonts w:ascii="Times New Roman" w:hAnsi="Times New Roman" w:cs="Times New Roman"/>
        <w:noProof/>
        <w:sz w:val="24"/>
        <w:szCs w:val="24"/>
      </w:rPr>
      <w:t xml:space="preserve"> (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begin"/>
    </w:r>
    <w:r w:rsidRPr="006A6CC3">
      <w:rPr>
        <w:rFonts w:ascii="Times New Roman" w:hAnsi="Times New Roman" w:cs="Times New Roman"/>
        <w:noProof/>
        <w:sz w:val="24"/>
        <w:szCs w:val="24"/>
      </w:rPr>
      <w:instrText xml:space="preserve"> NUMPAGES  \* Arabic  \* MERGEFORMAT </w:instrText>
    </w:r>
    <w:r w:rsidRPr="006A6CC3">
      <w:rPr>
        <w:rFonts w:ascii="Times New Roman" w:hAnsi="Times New Roman" w:cs="Times New Roman"/>
        <w:noProof/>
        <w:sz w:val="24"/>
        <w:szCs w:val="24"/>
      </w:rPr>
      <w:fldChar w:fldCharType="separate"/>
    </w:r>
    <w:r w:rsidR="00181FA1">
      <w:rPr>
        <w:rFonts w:ascii="Times New Roman" w:hAnsi="Times New Roman" w:cs="Times New Roman"/>
        <w:noProof/>
        <w:sz w:val="24"/>
        <w:szCs w:val="24"/>
      </w:rPr>
      <w:t>2</w:t>
    </w:r>
    <w:r w:rsidRPr="006A6CC3">
      <w:rPr>
        <w:rFonts w:ascii="Times New Roman" w:hAnsi="Times New Roman" w:cs="Times New Roman"/>
        <w:noProof/>
        <w:sz w:val="24"/>
        <w:szCs w:val="24"/>
      </w:rPr>
      <w:fldChar w:fldCharType="end"/>
    </w:r>
    <w:r w:rsidRPr="006A6CC3">
      <w:rPr>
        <w:rFonts w:ascii="Times New Roman" w:hAnsi="Times New Roman" w:cs="Times New Roman"/>
        <w:noProof/>
        <w:sz w:val="24"/>
        <w:szCs w:val="24"/>
      </w:rPr>
      <w:t>)</w:t>
    </w:r>
  </w:p>
  <w:p w14:paraId="48C6D384" w14:textId="77777777" w:rsidR="009904AD" w:rsidRPr="006A6CC3" w:rsidRDefault="001D25C5" w:rsidP="009904AD">
    <w:pPr>
      <w:pStyle w:val="Header"/>
      <w:tabs>
        <w:tab w:val="left" w:pos="5216"/>
        <w:tab w:val="left" w:pos="9185"/>
      </w:tabs>
      <w:rPr>
        <w:rFonts w:ascii="Times New Roman" w:hAnsi="Times New Roman" w:cs="Times New Roman"/>
        <w:sz w:val="24"/>
        <w:szCs w:val="24"/>
      </w:rPr>
    </w:pPr>
    <w:r w:rsidRPr="006A6CC3">
      <w:rPr>
        <w:rFonts w:ascii="Times New Roman" w:hAnsi="Times New Roman" w:cs="Times New Roman"/>
        <w:sz w:val="24"/>
        <w:szCs w:val="24"/>
      </w:rPr>
      <w:t>Helsingin yliopisto</w:t>
    </w:r>
  </w:p>
  <w:p w14:paraId="0EAD4533" w14:textId="0401DE85" w:rsidR="009904AD" w:rsidRPr="006A6CC3" w:rsidRDefault="006A6CC3" w:rsidP="009904AD">
    <w:pPr>
      <w:pStyle w:val="Header"/>
      <w:tabs>
        <w:tab w:val="left" w:pos="5216"/>
        <w:tab w:val="left" w:pos="918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Tsoha2016</w:t>
    </w:r>
    <w:r w:rsidR="009904AD" w:rsidRPr="006A6CC3">
      <w:rPr>
        <w:rFonts w:ascii="Times New Roman" w:hAnsi="Times New Roman" w:cs="Times New Roman"/>
        <w:sz w:val="24"/>
        <w:szCs w:val="24"/>
      </w:rPr>
      <w:tab/>
    </w:r>
    <w:r w:rsidR="009904AD" w:rsidRPr="006A6CC3">
      <w:rPr>
        <w:rFonts w:ascii="Times New Roman" w:hAnsi="Times New Roman" w:cs="Times New Roman"/>
        <w:sz w:val="24"/>
        <w:szCs w:val="24"/>
      </w:rPr>
      <w:tab/>
    </w:r>
    <w:r w:rsidR="009904AD" w:rsidRPr="006A6CC3">
      <w:rPr>
        <w:rFonts w:ascii="Times New Roman" w:hAnsi="Times New Roman" w:cs="Times New Roman"/>
        <w:sz w:val="24"/>
        <w:szCs w:val="24"/>
      </w:rPr>
      <w:fldChar w:fldCharType="begin"/>
    </w:r>
    <w:r w:rsidR="009904AD" w:rsidRPr="006A6CC3">
      <w:rPr>
        <w:rFonts w:ascii="Times New Roman" w:hAnsi="Times New Roman" w:cs="Times New Roman"/>
        <w:sz w:val="24"/>
        <w:szCs w:val="24"/>
      </w:rPr>
      <w:instrText xml:space="preserve"> TIME \@ "d.M.yyyy" </w:instrText>
    </w:r>
    <w:r w:rsidR="009904AD" w:rsidRPr="006A6CC3">
      <w:rPr>
        <w:rFonts w:ascii="Times New Roman" w:hAnsi="Times New Roman" w:cs="Times New Roman"/>
        <w:sz w:val="24"/>
        <w:szCs w:val="24"/>
      </w:rPr>
      <w:fldChar w:fldCharType="separate"/>
    </w:r>
    <w:r w:rsidR="00D85C11">
      <w:rPr>
        <w:rFonts w:ascii="Times New Roman" w:hAnsi="Times New Roman" w:cs="Times New Roman"/>
        <w:noProof/>
        <w:sz w:val="24"/>
        <w:szCs w:val="24"/>
      </w:rPr>
      <w:t>26.7.2016</w:t>
    </w:r>
    <w:r w:rsidR="009904AD" w:rsidRPr="006A6CC3">
      <w:rPr>
        <w:rFonts w:ascii="Times New Roman" w:hAnsi="Times New Roman" w:cs="Times New Roman"/>
        <w:sz w:val="24"/>
        <w:szCs w:val="24"/>
      </w:rPr>
      <w:fldChar w:fldCharType="end"/>
    </w:r>
  </w:p>
  <w:p w14:paraId="28446BA1" w14:textId="77777777" w:rsidR="00B65B98" w:rsidRDefault="00B65B98" w:rsidP="003618ED">
    <w:pPr>
      <w:pStyle w:val="Header"/>
      <w:tabs>
        <w:tab w:val="left" w:pos="5216"/>
        <w:tab w:val="left" w:pos="9185"/>
      </w:tabs>
    </w:pPr>
  </w:p>
  <w:p w14:paraId="63E1B882" w14:textId="77777777" w:rsidR="007A2A15" w:rsidRPr="00706D86" w:rsidRDefault="007A2A15" w:rsidP="003618ED">
    <w:pPr>
      <w:pStyle w:val="Header"/>
      <w:tabs>
        <w:tab w:val="left" w:pos="5216"/>
        <w:tab w:val="left" w:pos="918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3BE7"/>
    <w:multiLevelType w:val="hybridMultilevel"/>
    <w:tmpl w:val="9CA4C794"/>
    <w:lvl w:ilvl="0" w:tplc="2E780EB4">
      <w:start w:val="1"/>
      <w:numFmt w:val="bullet"/>
      <w:lvlText w:val="-"/>
      <w:lvlJc w:val="left"/>
      <w:pPr>
        <w:ind w:left="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FA440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31CCCD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6C58C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B05DC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DCC98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7CFFF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0893D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A6112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B214C77"/>
    <w:multiLevelType w:val="multilevel"/>
    <w:tmpl w:val="78B068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C3"/>
    <w:rsid w:val="00007D86"/>
    <w:rsid w:val="000439E4"/>
    <w:rsid w:val="000B5027"/>
    <w:rsid w:val="00104160"/>
    <w:rsid w:val="00154E20"/>
    <w:rsid w:val="00181FA1"/>
    <w:rsid w:val="00197A7A"/>
    <w:rsid w:val="001D25C5"/>
    <w:rsid w:val="00296937"/>
    <w:rsid w:val="002B222F"/>
    <w:rsid w:val="002E7BBD"/>
    <w:rsid w:val="002F0CE7"/>
    <w:rsid w:val="003618ED"/>
    <w:rsid w:val="003A1741"/>
    <w:rsid w:val="003B59FB"/>
    <w:rsid w:val="003F7FA2"/>
    <w:rsid w:val="00411AB1"/>
    <w:rsid w:val="004301BF"/>
    <w:rsid w:val="00455B26"/>
    <w:rsid w:val="004D419E"/>
    <w:rsid w:val="004F4325"/>
    <w:rsid w:val="00503062"/>
    <w:rsid w:val="00503EC9"/>
    <w:rsid w:val="00594B9A"/>
    <w:rsid w:val="006458C1"/>
    <w:rsid w:val="006A6CC3"/>
    <w:rsid w:val="006E6B9B"/>
    <w:rsid w:val="00706D86"/>
    <w:rsid w:val="00736033"/>
    <w:rsid w:val="007621D0"/>
    <w:rsid w:val="007662A7"/>
    <w:rsid w:val="00786F76"/>
    <w:rsid w:val="007A2A15"/>
    <w:rsid w:val="007B44E7"/>
    <w:rsid w:val="007C4BB2"/>
    <w:rsid w:val="007C7C3C"/>
    <w:rsid w:val="007E51F6"/>
    <w:rsid w:val="008442DA"/>
    <w:rsid w:val="0089471C"/>
    <w:rsid w:val="00967FBC"/>
    <w:rsid w:val="009904AD"/>
    <w:rsid w:val="00A14298"/>
    <w:rsid w:val="00A21942"/>
    <w:rsid w:val="00B2421D"/>
    <w:rsid w:val="00B559B5"/>
    <w:rsid w:val="00B65B98"/>
    <w:rsid w:val="00BC0BB9"/>
    <w:rsid w:val="00CC36B8"/>
    <w:rsid w:val="00D85C11"/>
    <w:rsid w:val="00DA3BA9"/>
    <w:rsid w:val="00DF6002"/>
    <w:rsid w:val="00E7749F"/>
    <w:rsid w:val="00E82BFC"/>
    <w:rsid w:val="00F435D0"/>
    <w:rsid w:val="00F56EC4"/>
    <w:rsid w:val="00F662B2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70CA7"/>
  <w15:docId w15:val="{7D91ECC6-1F7A-4FC2-B7D5-6D632E50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C3"/>
    <w:pPr>
      <w:spacing w:after="5" w:line="249" w:lineRule="auto"/>
      <w:ind w:left="10" w:hanging="10"/>
    </w:pPr>
    <w:rPr>
      <w:rFonts w:ascii="Courier New" w:eastAsia="Courier New" w:hAnsi="Courier New" w:cs="Courier New"/>
      <w:b w:val="0"/>
      <w:color w:val="000000"/>
      <w:sz w:val="21"/>
      <w:szCs w:val="22"/>
      <w:lang w:val="fi-FI" w:eastAsia="fi-F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7C3C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color w:val="auto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7C3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4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6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2B2"/>
  </w:style>
  <w:style w:type="paragraph" w:styleId="Footer">
    <w:name w:val="footer"/>
    <w:basedOn w:val="Normal"/>
    <w:link w:val="FooterChar"/>
    <w:uiPriority w:val="99"/>
    <w:unhideWhenUsed/>
    <w:rsid w:val="00F66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2B2"/>
  </w:style>
  <w:style w:type="paragraph" w:styleId="BalloonText">
    <w:name w:val="Balloon Text"/>
    <w:basedOn w:val="Normal"/>
    <w:link w:val="BalloonTextChar"/>
    <w:uiPriority w:val="99"/>
    <w:semiHidden/>
    <w:unhideWhenUsed/>
    <w:rsid w:val="00F6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B2"/>
    <w:rPr>
      <w:rFonts w:ascii="Tahoma" w:hAnsi="Tahoma" w:cs="Tahoma"/>
      <w:sz w:val="16"/>
      <w:szCs w:val="16"/>
    </w:rPr>
  </w:style>
  <w:style w:type="paragraph" w:customStyle="1" w:styleId="Riippuvasisennys">
    <w:name w:val="Riippuva_sisennys"/>
    <w:basedOn w:val="Normal"/>
    <w:link w:val="RiippuvasisennysChar"/>
    <w:qFormat/>
    <w:rsid w:val="00B65B98"/>
    <w:pPr>
      <w:ind w:left="2608" w:hanging="2608"/>
    </w:pPr>
  </w:style>
  <w:style w:type="character" w:customStyle="1" w:styleId="RiippuvasisennysChar">
    <w:name w:val="Riippuva_sisennys Char"/>
    <w:basedOn w:val="DefaultParagraphFont"/>
    <w:link w:val="Riippuvasisennys"/>
    <w:rsid w:val="00B65B98"/>
    <w:rPr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7C7C3C"/>
    <w:rPr>
      <w:rFonts w:eastAsiaTheme="majorEastAsia" w:cstheme="majorBidi"/>
      <w:bCs/>
      <w:color w:val="auto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7C3C"/>
    <w:rPr>
      <w:rFonts w:eastAsiaTheme="majorEastAsia" w:cstheme="majorBidi"/>
      <w:bCs/>
      <w:szCs w:val="26"/>
    </w:rPr>
  </w:style>
  <w:style w:type="paragraph" w:styleId="Revision">
    <w:name w:val="Revision"/>
    <w:hidden/>
    <w:uiPriority w:val="99"/>
    <w:semiHidden/>
    <w:rsid w:val="001D25C5"/>
    <w:pPr>
      <w:spacing w:after="0" w:line="240" w:lineRule="auto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va\Documents\Mukautetut%20Office-mallit\Eevan_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18CDC-23A0-0E4E-9826-C9F429A9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C:\Users\Eeva\Documents\Mukautetut Office-mallit\Eevan_malli.dotx</Template>
  <TotalTime>14557</TotalTime>
  <Pages>2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Eeva Alanko</dc:creator>
  <cp:lastModifiedBy>Eeva Alanko</cp:lastModifiedBy>
  <cp:revision>11</cp:revision>
  <cp:lastPrinted>2016-03-28T12:26:00Z</cp:lastPrinted>
  <dcterms:created xsi:type="dcterms:W3CDTF">2016-03-25T02:59:00Z</dcterms:created>
  <dcterms:modified xsi:type="dcterms:W3CDTF">2016-07-26T19:51:00Z</dcterms:modified>
</cp:coreProperties>
</file>